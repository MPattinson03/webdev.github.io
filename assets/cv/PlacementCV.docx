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280A3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694"/>
        <w:gridCol w:w="141"/>
        <w:gridCol w:w="284"/>
        <w:gridCol w:w="142"/>
        <w:gridCol w:w="2693"/>
        <w:gridCol w:w="142"/>
        <w:gridCol w:w="283"/>
        <w:gridCol w:w="142"/>
        <w:gridCol w:w="3685"/>
        <w:gridCol w:w="17"/>
      </w:tblGrid>
      <w:tr w:rsidR="00AD0DDD" w14:paraId="1360CB2C" w14:textId="77777777" w:rsidTr="005E09DE">
        <w:trPr>
          <w:trHeight w:val="1810"/>
        </w:trPr>
        <w:tc>
          <w:tcPr>
            <w:tcW w:w="10790" w:type="dxa"/>
            <w:gridSpan w:val="13"/>
            <w:tcBorders>
              <w:bottom w:val="single" w:sz="24" w:space="0" w:color="2C3B57" w:themeColor="text2"/>
            </w:tcBorders>
          </w:tcPr>
          <w:p w14:paraId="29FDB7C5" w14:textId="195EC5C3" w:rsidR="00AD0DDD" w:rsidRPr="00597658" w:rsidRDefault="004859E6" w:rsidP="00DF1CB4">
            <w:pPr>
              <w:pStyle w:val="Heading1"/>
              <w:rPr>
                <w:sz w:val="72"/>
                <w:szCs w:val="72"/>
              </w:rPr>
            </w:pPr>
            <w:r w:rsidRPr="00597658">
              <w:rPr>
                <w:sz w:val="72"/>
                <w:szCs w:val="72"/>
              </w:rPr>
              <w:t>Megan Pattinson</w:t>
            </w:r>
          </w:p>
          <w:p w14:paraId="4362207F" w14:textId="77777777" w:rsidR="00597658" w:rsidRPr="00597658" w:rsidRDefault="00597658" w:rsidP="00597658">
            <w:pPr>
              <w:pStyle w:val="Heading2"/>
              <w:rPr>
                <w:b/>
                <w:bCs/>
                <w:sz w:val="36"/>
                <w:szCs w:val="36"/>
                <w:lang w:val="en-IE"/>
              </w:rPr>
            </w:pPr>
            <w:r w:rsidRPr="00597658">
              <w:rPr>
                <w:b/>
                <w:bCs/>
                <w:sz w:val="36"/>
                <w:szCs w:val="36"/>
                <w:lang w:val="en-IE"/>
              </w:rPr>
              <w:t>Bachelor of Science (Education) in Mathematics and Computer Science</w:t>
            </w:r>
          </w:p>
          <w:p w14:paraId="057FD025" w14:textId="04797AA1" w:rsidR="00AD0DDD" w:rsidRPr="00AD0DDD" w:rsidRDefault="00AD0DDD" w:rsidP="00DF1CB4">
            <w:pPr>
              <w:pStyle w:val="Heading2"/>
            </w:pPr>
          </w:p>
        </w:tc>
      </w:tr>
      <w:tr w:rsidR="00AD0DDD" w14:paraId="742ED3D9" w14:textId="77777777" w:rsidTr="005E09DE">
        <w:trPr>
          <w:trHeight w:val="149"/>
        </w:trPr>
        <w:tc>
          <w:tcPr>
            <w:tcW w:w="10790" w:type="dxa"/>
            <w:gridSpan w:val="13"/>
            <w:tcBorders>
              <w:top w:val="single" w:sz="24" w:space="0" w:color="2C3B57" w:themeColor="text2"/>
            </w:tcBorders>
            <w:vAlign w:val="center"/>
          </w:tcPr>
          <w:p w14:paraId="035F2583" w14:textId="77777777" w:rsidR="00AD0DDD" w:rsidRDefault="00AD0DDD" w:rsidP="00DF1CB4"/>
        </w:tc>
      </w:tr>
      <w:tr w:rsidR="004859E6" w14:paraId="0BB6EEC9" w14:textId="77777777" w:rsidTr="004859E6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4382340D" w14:textId="77777777" w:rsidR="004859E6" w:rsidRPr="00D06709" w:rsidRDefault="004859E6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7513B940" w14:textId="77777777" w:rsidR="004859E6" w:rsidRPr="00DF1CB4" w:rsidRDefault="004859E6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10B6C6FC" w14:textId="77777777" w:rsidR="004859E6" w:rsidRPr="00D06709" w:rsidRDefault="004859E6" w:rsidP="00DF1CB4"/>
        </w:tc>
        <w:tc>
          <w:tcPr>
            <w:tcW w:w="2694" w:type="dxa"/>
            <w:vAlign w:val="center"/>
          </w:tcPr>
          <w:p w14:paraId="4EFC7967" w14:textId="428FFF02" w:rsidR="004859E6" w:rsidRPr="00FA4DB0" w:rsidRDefault="004859E6" w:rsidP="00DF1CB4">
            <w:r>
              <w:t>0876962920</w:t>
            </w:r>
          </w:p>
        </w:tc>
        <w:tc>
          <w:tcPr>
            <w:tcW w:w="141" w:type="dxa"/>
            <w:vAlign w:val="center"/>
          </w:tcPr>
          <w:p w14:paraId="46CA45AD" w14:textId="77777777" w:rsidR="004859E6" w:rsidRDefault="004859E6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58DFCED8" w14:textId="77777777" w:rsidR="004859E6" w:rsidRPr="00DF1CB4" w:rsidRDefault="004859E6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1D0F1BDF" w14:textId="77777777" w:rsidR="004859E6" w:rsidRDefault="004859E6" w:rsidP="00DF1CB4"/>
        </w:tc>
        <w:tc>
          <w:tcPr>
            <w:tcW w:w="2693" w:type="dxa"/>
            <w:vAlign w:val="center"/>
          </w:tcPr>
          <w:p w14:paraId="67AD06F6" w14:textId="50B7A042" w:rsidR="004859E6" w:rsidRPr="00FA4DB0" w:rsidRDefault="004859E6" w:rsidP="00DF1CB4">
            <w:r>
              <w:t>22342605@studentmail.ul.ie</w:t>
            </w:r>
          </w:p>
        </w:tc>
        <w:tc>
          <w:tcPr>
            <w:tcW w:w="142" w:type="dxa"/>
            <w:vAlign w:val="center"/>
          </w:tcPr>
          <w:p w14:paraId="73F0FA1C" w14:textId="77777777" w:rsidR="004859E6" w:rsidRDefault="004859E6" w:rsidP="00DF1CB4"/>
        </w:tc>
        <w:tc>
          <w:tcPr>
            <w:tcW w:w="283" w:type="dxa"/>
            <w:shd w:val="clear" w:color="auto" w:fill="2C3B57" w:themeFill="text2"/>
            <w:vAlign w:val="center"/>
          </w:tcPr>
          <w:p w14:paraId="7EB7EFD7" w14:textId="77777777" w:rsidR="004859E6" w:rsidRPr="00DF1CB4" w:rsidRDefault="004859E6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71790C0E" w14:textId="77777777" w:rsidR="004859E6" w:rsidRDefault="004859E6" w:rsidP="00DF1CB4"/>
        </w:tc>
        <w:tc>
          <w:tcPr>
            <w:tcW w:w="3685" w:type="dxa"/>
            <w:vAlign w:val="center"/>
          </w:tcPr>
          <w:p w14:paraId="4BD06627" w14:textId="38C26103" w:rsidR="004859E6" w:rsidRPr="00FA4DB0" w:rsidRDefault="004859E6" w:rsidP="00DF1CB4">
            <w:r>
              <w:t>15 Garry Duff Drive, Castlebar, Co. Mayo</w:t>
            </w:r>
          </w:p>
        </w:tc>
      </w:tr>
      <w:tr w:rsidR="00AD0DDD" w14:paraId="25F4D009" w14:textId="77777777" w:rsidTr="005E09DE">
        <w:trPr>
          <w:trHeight w:val="161"/>
        </w:trPr>
        <w:tc>
          <w:tcPr>
            <w:tcW w:w="10790" w:type="dxa"/>
            <w:gridSpan w:val="13"/>
            <w:tcBorders>
              <w:bottom w:val="single" w:sz="24" w:space="0" w:color="CADEE5" w:themeColor="background2"/>
            </w:tcBorders>
            <w:vAlign w:val="center"/>
          </w:tcPr>
          <w:p w14:paraId="03F34042" w14:textId="77777777" w:rsidR="00AD0DDD" w:rsidRDefault="00AD0DDD" w:rsidP="00DF1CB4"/>
        </w:tc>
      </w:tr>
      <w:tr w:rsidR="00560EA0" w14:paraId="183496E0" w14:textId="77777777" w:rsidTr="004859E6">
        <w:trPr>
          <w:trHeight w:val="174"/>
        </w:trPr>
        <w:tc>
          <w:tcPr>
            <w:tcW w:w="6663" w:type="dxa"/>
            <w:gridSpan w:val="9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3BDDBB9E" w14:textId="14EC543C" w:rsidR="00560EA0" w:rsidRPr="005F5561" w:rsidRDefault="004859E6" w:rsidP="00DF1CB4">
            <w:pPr>
              <w:pStyle w:val="Heading3"/>
            </w:pPr>
            <w:r>
              <w:t>biography</w:t>
            </w:r>
          </w:p>
        </w:tc>
        <w:tc>
          <w:tcPr>
            <w:tcW w:w="283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47367C7" w14:textId="77777777" w:rsidR="00560EA0" w:rsidRDefault="00560EA0" w:rsidP="00DF1CB4"/>
        </w:tc>
        <w:tc>
          <w:tcPr>
            <w:tcW w:w="3844" w:type="dxa"/>
            <w:gridSpan w:val="3"/>
            <w:tcBorders>
              <w:top w:val="single" w:sz="24" w:space="0" w:color="CADEE5" w:themeColor="background2"/>
            </w:tcBorders>
            <w:vAlign w:val="bottom"/>
          </w:tcPr>
          <w:p w14:paraId="1A610CCB" w14:textId="77777777" w:rsidR="00560EA0" w:rsidRDefault="00560EA0" w:rsidP="00DF1CB4"/>
        </w:tc>
      </w:tr>
      <w:tr w:rsidR="00560EA0" w14:paraId="6A374664" w14:textId="77777777" w:rsidTr="004859E6">
        <w:trPr>
          <w:trHeight w:val="426"/>
        </w:trPr>
        <w:tc>
          <w:tcPr>
            <w:tcW w:w="6663" w:type="dxa"/>
            <w:gridSpan w:val="9"/>
            <w:vMerge/>
            <w:tcBorders>
              <w:bottom w:val="single" w:sz="8" w:space="0" w:color="2C3B57" w:themeColor="text2"/>
            </w:tcBorders>
            <w:vAlign w:val="bottom"/>
          </w:tcPr>
          <w:p w14:paraId="348CBBA9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3" w:type="dxa"/>
            <w:vMerge/>
            <w:vAlign w:val="bottom"/>
          </w:tcPr>
          <w:p w14:paraId="16080349" w14:textId="77777777" w:rsidR="00560EA0" w:rsidRDefault="00560EA0" w:rsidP="00DF1CB4"/>
        </w:tc>
        <w:tc>
          <w:tcPr>
            <w:tcW w:w="3844" w:type="dxa"/>
            <w:gridSpan w:val="3"/>
            <w:shd w:val="clear" w:color="auto" w:fill="CADEE5" w:themeFill="background2"/>
            <w:vAlign w:val="bottom"/>
          </w:tcPr>
          <w:p w14:paraId="4C72C689" w14:textId="77777777" w:rsidR="00560EA0" w:rsidRDefault="00597658" w:rsidP="00DF1CB4">
            <w:pPr>
              <w:pStyle w:val="Heading3"/>
            </w:pPr>
            <w:sdt>
              <w:sdtPr>
                <w:id w:val="-2075571490"/>
                <w:placeholder>
                  <w:docPart w:val="5BDF858F3CA74BFFA9B9E11CC5ECDF0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08251061" w14:textId="77777777" w:rsidTr="004859E6">
        <w:trPr>
          <w:trHeight w:val="1684"/>
        </w:trPr>
        <w:tc>
          <w:tcPr>
            <w:tcW w:w="6663" w:type="dxa"/>
            <w:gridSpan w:val="9"/>
            <w:tcBorders>
              <w:top w:val="single" w:sz="8" w:space="0" w:color="2C3B57" w:themeColor="text2"/>
            </w:tcBorders>
          </w:tcPr>
          <w:p w14:paraId="6D921E31" w14:textId="5AC94D4C" w:rsidR="00E66246" w:rsidRPr="00E66246" w:rsidRDefault="00E66246" w:rsidP="00E66246">
            <w:pPr>
              <w:pStyle w:val="Text"/>
              <w:rPr>
                <w:lang w:val="en-IE"/>
              </w:rPr>
            </w:pPr>
            <w:r w:rsidRPr="00E66246">
              <w:rPr>
                <w:lang w:val="en-IE"/>
              </w:rPr>
              <w:t xml:space="preserve">I am a student teacher at the University of Limerick, </w:t>
            </w:r>
            <w:r>
              <w:rPr>
                <w:lang w:val="en-IE"/>
              </w:rPr>
              <w:t>studying</w:t>
            </w:r>
            <w:r w:rsidRPr="00E66246">
              <w:rPr>
                <w:lang w:val="en-IE"/>
              </w:rPr>
              <w:t xml:space="preserve"> a degree in Mathematics and Computer Science. I am passionate about teaching and helping students develop their understanding of these subjects.</w:t>
            </w:r>
          </w:p>
          <w:p w14:paraId="65945540" w14:textId="036B0EB0" w:rsidR="00AD6FA4" w:rsidRDefault="00E66246" w:rsidP="00E66246">
            <w:pPr>
              <w:pStyle w:val="Text"/>
            </w:pPr>
            <w:r>
              <w:rPr>
                <w:lang w:val="en-IE"/>
              </w:rPr>
              <w:t xml:space="preserve">I have a </w:t>
            </w:r>
            <w:r w:rsidRPr="00E66246">
              <w:rPr>
                <w:lang w:val="en-IE"/>
              </w:rPr>
              <w:t>strong commitment to creating an inclusive and engaging learning environment, I focus on making complex concepts accessible and relevant to students' lives. My goal is to inspire confidence, critical thinking, and a lasting interest in STEM, while also continuously improving my teaching skills through practice and reflection.</w:t>
            </w:r>
          </w:p>
        </w:tc>
        <w:tc>
          <w:tcPr>
            <w:tcW w:w="283" w:type="dxa"/>
            <w:vMerge w:val="restart"/>
            <w:vAlign w:val="center"/>
          </w:tcPr>
          <w:p w14:paraId="069759CF" w14:textId="77777777" w:rsidR="00AD6FA4" w:rsidRDefault="00AD6FA4" w:rsidP="00DF1CB4"/>
        </w:tc>
        <w:tc>
          <w:tcPr>
            <w:tcW w:w="3844" w:type="dxa"/>
            <w:gridSpan w:val="3"/>
            <w:vMerge w:val="restart"/>
            <w:shd w:val="clear" w:color="auto" w:fill="CADEE5" w:themeFill="background2"/>
          </w:tcPr>
          <w:p w14:paraId="047D9560" w14:textId="054D7D43" w:rsidR="00AD6FA4" w:rsidRDefault="004859E6" w:rsidP="00DF1CB4">
            <w:pPr>
              <w:pStyle w:val="Text"/>
            </w:pPr>
            <w:r>
              <w:t>May 2022</w:t>
            </w:r>
          </w:p>
          <w:p w14:paraId="752CAB21" w14:textId="2CB60FD8" w:rsidR="004859E6" w:rsidRDefault="004859E6" w:rsidP="00DF1CB4">
            <w:pPr>
              <w:pStyle w:val="Text"/>
            </w:pPr>
            <w:r>
              <w:t>Leaving Certificate, Davitt College Castlebar.</w:t>
            </w:r>
          </w:p>
          <w:p w14:paraId="62E9A941" w14:textId="77777777" w:rsidR="004859E6" w:rsidRDefault="004859E6" w:rsidP="00DF1CB4">
            <w:pPr>
              <w:pStyle w:val="Text"/>
            </w:pPr>
          </w:p>
          <w:p w14:paraId="0FBB3706" w14:textId="39F9BCFC" w:rsidR="004859E6" w:rsidRDefault="004859E6" w:rsidP="00DF1CB4">
            <w:pPr>
              <w:pStyle w:val="Text"/>
            </w:pPr>
            <w:r>
              <w:t>September 2022- Present</w:t>
            </w:r>
          </w:p>
          <w:p w14:paraId="253AD457" w14:textId="1A437D66" w:rsidR="004859E6" w:rsidRDefault="004859E6" w:rsidP="00DF1CB4">
            <w:pPr>
              <w:pStyle w:val="Text"/>
            </w:pPr>
            <w:r>
              <w:t>Undergraduate University of Limerick</w:t>
            </w:r>
          </w:p>
          <w:p w14:paraId="54FC15E8" w14:textId="01C2BE3D" w:rsidR="004859E6" w:rsidRDefault="004859E6" w:rsidP="00DF1CB4">
            <w:pPr>
              <w:pStyle w:val="Text"/>
            </w:pPr>
            <w:r>
              <w:t>Bachelor of Science in Mathematics and Computer Science with Concurrent Teacher Education</w:t>
            </w:r>
            <w:r w:rsidR="001559B4">
              <w:t xml:space="preserve">. </w:t>
            </w:r>
          </w:p>
          <w:p w14:paraId="60D84210" w14:textId="77777777" w:rsidR="00AD6FA4" w:rsidRDefault="00AD6FA4" w:rsidP="00DF1CB4">
            <w:pPr>
              <w:pStyle w:val="Text"/>
            </w:pPr>
          </w:p>
          <w:p w14:paraId="636B56DF" w14:textId="77777777" w:rsidR="00AD6FA4" w:rsidRDefault="00597658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5CE0E52DD87846B49B043296EB83282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0842E633" w14:textId="46D70017" w:rsidR="00AD6FA4" w:rsidRDefault="00A64726" w:rsidP="00A64726">
            <w:pPr>
              <w:pStyle w:val="ListParagraph"/>
            </w:pPr>
            <w:r>
              <w:t>Hard Working</w:t>
            </w:r>
          </w:p>
          <w:p w14:paraId="32A16829" w14:textId="62321A48" w:rsidR="00A64726" w:rsidRDefault="00A64726" w:rsidP="00A64726">
            <w:pPr>
              <w:pStyle w:val="ListParagraph"/>
            </w:pPr>
            <w:r>
              <w:t>determined</w:t>
            </w:r>
          </w:p>
          <w:p w14:paraId="75213FAA" w14:textId="510D1A25" w:rsidR="00A64726" w:rsidRDefault="00A64726" w:rsidP="00A64726">
            <w:pPr>
              <w:pStyle w:val="ListParagraph"/>
            </w:pPr>
            <w:r>
              <w:t>Teamwork skills</w:t>
            </w:r>
          </w:p>
          <w:p w14:paraId="61C6D0BF" w14:textId="3E5BD8ED" w:rsidR="00A64726" w:rsidRDefault="00A64726" w:rsidP="00A64726">
            <w:pPr>
              <w:pStyle w:val="ListParagraph"/>
            </w:pPr>
            <w:r>
              <w:t>Computational skills</w:t>
            </w:r>
          </w:p>
          <w:p w14:paraId="163F08B3" w14:textId="59076538" w:rsidR="00A64726" w:rsidRDefault="00A64726" w:rsidP="00A64726">
            <w:pPr>
              <w:pStyle w:val="ListParagraph"/>
            </w:pPr>
            <w:r>
              <w:t>organised</w:t>
            </w:r>
          </w:p>
          <w:p w14:paraId="0985F5AB" w14:textId="77777777" w:rsidR="00AD6FA4" w:rsidRDefault="00597658" w:rsidP="00DF1CB4">
            <w:pPr>
              <w:pStyle w:val="Heading3"/>
            </w:pPr>
            <w:sdt>
              <w:sdtPr>
                <w:id w:val="1387539318"/>
                <w:placeholder>
                  <w:docPart w:val="9416E625A2AB42B0AF834863EAC4C2D6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p w14:paraId="16F88FA9" w14:textId="57C33B83" w:rsidR="00AD6FA4" w:rsidRDefault="00A64726" w:rsidP="00A64726">
            <w:pPr>
              <w:pStyle w:val="ListParagraph"/>
            </w:pPr>
            <w:r>
              <w:t>employee of the quarter</w:t>
            </w:r>
          </w:p>
          <w:p w14:paraId="38C27485" w14:textId="77777777" w:rsidR="00A64726" w:rsidRDefault="00E66246" w:rsidP="00A64726">
            <w:pPr>
              <w:pStyle w:val="ListParagraph"/>
            </w:pPr>
            <w:r>
              <w:t>all ireland football medalist</w:t>
            </w:r>
          </w:p>
          <w:p w14:paraId="719BFC25" w14:textId="299C9646" w:rsidR="00E66246" w:rsidRPr="00AD0DDD" w:rsidRDefault="00E66246" w:rsidP="00A64726">
            <w:pPr>
              <w:pStyle w:val="ListParagraph"/>
            </w:pPr>
            <w:r>
              <w:t>all ireland running medalist</w:t>
            </w:r>
          </w:p>
        </w:tc>
      </w:tr>
      <w:tr w:rsidR="00AD6FA4" w14:paraId="75E70504" w14:textId="77777777" w:rsidTr="004859E6">
        <w:trPr>
          <w:trHeight w:val="567"/>
        </w:trPr>
        <w:tc>
          <w:tcPr>
            <w:tcW w:w="6663" w:type="dxa"/>
            <w:gridSpan w:val="9"/>
            <w:tcBorders>
              <w:bottom w:val="single" w:sz="8" w:space="0" w:color="2C3B57" w:themeColor="text2"/>
            </w:tcBorders>
            <w:vAlign w:val="bottom"/>
          </w:tcPr>
          <w:p w14:paraId="10F21350" w14:textId="3BF8201E" w:rsidR="00AD6FA4" w:rsidRDefault="00A64726" w:rsidP="00DF1CB4">
            <w:pPr>
              <w:pStyle w:val="Heading3"/>
            </w:pPr>
            <w:r>
              <w:t>Teaching experience</w:t>
            </w:r>
          </w:p>
        </w:tc>
        <w:tc>
          <w:tcPr>
            <w:tcW w:w="28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1DB8EC6" w14:textId="77777777" w:rsidR="00AD6FA4" w:rsidRDefault="00AD6FA4" w:rsidP="00DF1CB4"/>
        </w:tc>
        <w:tc>
          <w:tcPr>
            <w:tcW w:w="3844" w:type="dxa"/>
            <w:gridSpan w:val="3"/>
            <w:vMerge/>
            <w:shd w:val="clear" w:color="auto" w:fill="CADEE5" w:themeFill="background2"/>
            <w:vAlign w:val="center"/>
          </w:tcPr>
          <w:p w14:paraId="4F0109EF" w14:textId="77777777" w:rsidR="00AD6FA4" w:rsidRDefault="00AD6FA4" w:rsidP="00DF1CB4"/>
        </w:tc>
      </w:tr>
      <w:tr w:rsidR="00AD6FA4" w14:paraId="644A088C" w14:textId="77777777" w:rsidTr="004859E6">
        <w:trPr>
          <w:trHeight w:val="567"/>
        </w:trPr>
        <w:tc>
          <w:tcPr>
            <w:tcW w:w="6663" w:type="dxa"/>
            <w:gridSpan w:val="9"/>
            <w:tcBorders>
              <w:top w:val="single" w:sz="8" w:space="0" w:color="2C3B57" w:themeColor="text2"/>
            </w:tcBorders>
          </w:tcPr>
          <w:p w14:paraId="3AB85993" w14:textId="61F084A5" w:rsidR="00AD6FA4" w:rsidRDefault="00A64726" w:rsidP="00DF1CB4">
            <w:pPr>
              <w:pStyle w:val="Dates"/>
            </w:pPr>
            <w:r>
              <w:t>February – May 2024</w:t>
            </w:r>
          </w:p>
          <w:p w14:paraId="4D511E44" w14:textId="162415AD" w:rsidR="00AD6FA4" w:rsidRDefault="00A64726" w:rsidP="00DF1CB4">
            <w:pPr>
              <w:pStyle w:val="Text"/>
            </w:pPr>
            <w:r>
              <w:t xml:space="preserve">School Placement 1, St Geralds College DLS, Castlebar.  </w:t>
            </w:r>
          </w:p>
          <w:p w14:paraId="7ABE9B18" w14:textId="2CA34141" w:rsidR="00AD6FA4" w:rsidRDefault="00AD6FA4" w:rsidP="00DF1CB4">
            <w:pPr>
              <w:pStyle w:val="Dates"/>
            </w:pPr>
          </w:p>
          <w:p w14:paraId="7D50F21C" w14:textId="6D5EF1EC" w:rsidR="00AD6FA4" w:rsidRPr="00560EA0" w:rsidRDefault="00E66246" w:rsidP="00DF1CB4">
            <w:pPr>
              <w:pStyle w:val="Text"/>
            </w:pPr>
            <w:r w:rsidRPr="00E66246">
              <w:t xml:space="preserve">During this placement, I taught math and coding across all years of the Junior Cycle, </w:t>
            </w:r>
            <w:r w:rsidR="00597658">
              <w:t>creating</w:t>
            </w:r>
            <w:r w:rsidRPr="00E66246">
              <w:t xml:space="preserve"> lessons to meet the varying needs of each </w:t>
            </w:r>
            <w:proofErr w:type="gramStart"/>
            <w:r w:rsidRPr="00E66246">
              <w:t>year</w:t>
            </w:r>
            <w:proofErr w:type="gramEnd"/>
            <w:r w:rsidRPr="00E66246">
              <w:t xml:space="preserve"> group. Additionally, I provided </w:t>
            </w:r>
            <w:r w:rsidR="00597658" w:rsidRPr="00E66246">
              <w:t>substitute</w:t>
            </w:r>
            <w:r w:rsidRPr="00E66246">
              <w:t xml:space="preserve"> teaching for Leaving Certificate classes, ensuring continuity in their learning. I also gained valuable experience supporting students with Special Educational Needs (SEN) and offering cover for other classes, further broadening my teaching skills and adaptability.</w:t>
            </w:r>
          </w:p>
        </w:tc>
        <w:tc>
          <w:tcPr>
            <w:tcW w:w="283" w:type="dxa"/>
            <w:vMerge/>
            <w:tcBorders>
              <w:top w:val="single" w:sz="8" w:space="0" w:color="2C3B57" w:themeColor="text2"/>
            </w:tcBorders>
            <w:vAlign w:val="center"/>
          </w:tcPr>
          <w:p w14:paraId="256508E5" w14:textId="77777777" w:rsidR="00AD6FA4" w:rsidRDefault="00AD6FA4" w:rsidP="00DF1CB4"/>
        </w:tc>
        <w:tc>
          <w:tcPr>
            <w:tcW w:w="3844" w:type="dxa"/>
            <w:gridSpan w:val="3"/>
            <w:vMerge/>
            <w:shd w:val="clear" w:color="auto" w:fill="CADEE5" w:themeFill="background2"/>
            <w:vAlign w:val="center"/>
          </w:tcPr>
          <w:p w14:paraId="3013023F" w14:textId="77777777" w:rsidR="00AD6FA4" w:rsidRDefault="00AD6FA4" w:rsidP="00DF1CB4"/>
        </w:tc>
      </w:tr>
      <w:tr w:rsidR="00AD6FA4" w14:paraId="7EF3E85D" w14:textId="77777777" w:rsidTr="004859E6">
        <w:trPr>
          <w:trHeight w:val="567"/>
        </w:trPr>
        <w:tc>
          <w:tcPr>
            <w:tcW w:w="6663" w:type="dxa"/>
            <w:gridSpan w:val="9"/>
            <w:tcBorders>
              <w:bottom w:val="single" w:sz="8" w:space="0" w:color="2C3B57" w:themeColor="text2"/>
            </w:tcBorders>
            <w:vAlign w:val="bottom"/>
          </w:tcPr>
          <w:p w14:paraId="0736BEA6" w14:textId="67757AF6" w:rsidR="00AD6FA4" w:rsidRDefault="00A64726" w:rsidP="00DF1CB4">
            <w:pPr>
              <w:pStyle w:val="Heading3"/>
            </w:pPr>
            <w:r>
              <w:t>other related experiences</w:t>
            </w:r>
          </w:p>
        </w:tc>
        <w:tc>
          <w:tcPr>
            <w:tcW w:w="28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A3CAD56" w14:textId="77777777" w:rsidR="00AD6FA4" w:rsidRDefault="00AD6FA4" w:rsidP="00DF1CB4"/>
        </w:tc>
        <w:tc>
          <w:tcPr>
            <w:tcW w:w="3844" w:type="dxa"/>
            <w:gridSpan w:val="3"/>
            <w:vMerge/>
            <w:shd w:val="clear" w:color="auto" w:fill="CADEE5" w:themeFill="background2"/>
            <w:vAlign w:val="center"/>
          </w:tcPr>
          <w:p w14:paraId="64D29D92" w14:textId="77777777" w:rsidR="00AD6FA4" w:rsidRDefault="00AD6FA4" w:rsidP="00DF1CB4"/>
        </w:tc>
      </w:tr>
      <w:tr w:rsidR="00AD6FA4" w14:paraId="6809BED9" w14:textId="77777777" w:rsidTr="00A64726">
        <w:trPr>
          <w:trHeight w:val="909"/>
        </w:trPr>
        <w:tc>
          <w:tcPr>
            <w:tcW w:w="6663" w:type="dxa"/>
            <w:gridSpan w:val="9"/>
            <w:tcBorders>
              <w:top w:val="single" w:sz="8" w:space="0" w:color="2C3B57" w:themeColor="text2"/>
            </w:tcBorders>
          </w:tcPr>
          <w:p w14:paraId="5F1A06B5" w14:textId="77777777" w:rsidR="00A64726" w:rsidRDefault="00A64726" w:rsidP="00DF1CB4">
            <w:pPr>
              <w:pStyle w:val="Text"/>
            </w:pPr>
            <w:r>
              <w:t>Underage GAA coaching.</w:t>
            </w:r>
          </w:p>
          <w:p w14:paraId="6E26416D" w14:textId="43420872" w:rsidR="00AD6FA4" w:rsidRPr="00560EA0" w:rsidRDefault="00A64726" w:rsidP="00DF1CB4">
            <w:pPr>
              <w:pStyle w:val="Text"/>
            </w:pPr>
            <w:r>
              <w:t xml:space="preserve">Math grinds and support teaching.  </w:t>
            </w:r>
          </w:p>
        </w:tc>
        <w:tc>
          <w:tcPr>
            <w:tcW w:w="283" w:type="dxa"/>
            <w:vMerge/>
            <w:tcBorders>
              <w:top w:val="single" w:sz="8" w:space="0" w:color="2C3B57" w:themeColor="text2"/>
            </w:tcBorders>
            <w:vAlign w:val="center"/>
          </w:tcPr>
          <w:p w14:paraId="4CA8E65D" w14:textId="77777777" w:rsidR="00AD6FA4" w:rsidRDefault="00AD6FA4" w:rsidP="00DF1CB4"/>
        </w:tc>
        <w:tc>
          <w:tcPr>
            <w:tcW w:w="3844" w:type="dxa"/>
            <w:gridSpan w:val="3"/>
            <w:vMerge/>
            <w:shd w:val="clear" w:color="auto" w:fill="CADEE5" w:themeFill="background2"/>
            <w:vAlign w:val="center"/>
          </w:tcPr>
          <w:p w14:paraId="069A49B1" w14:textId="77777777" w:rsidR="00AD6FA4" w:rsidRDefault="00AD6FA4" w:rsidP="00DF1CB4"/>
        </w:tc>
      </w:tr>
      <w:tr w:rsidR="00AD6FA4" w14:paraId="4C3A91CF" w14:textId="77777777" w:rsidTr="00A64726">
        <w:trPr>
          <w:trHeight w:val="80"/>
        </w:trPr>
        <w:tc>
          <w:tcPr>
            <w:tcW w:w="6663" w:type="dxa"/>
            <w:gridSpan w:val="9"/>
            <w:tcBorders>
              <w:bottom w:val="single" w:sz="8" w:space="0" w:color="2C3B57" w:themeColor="text2"/>
            </w:tcBorders>
            <w:vAlign w:val="bottom"/>
          </w:tcPr>
          <w:p w14:paraId="655E1239" w14:textId="77777777" w:rsidR="00AD6FA4" w:rsidRPr="00560EA0" w:rsidRDefault="00597658" w:rsidP="00DF1CB4">
            <w:pPr>
              <w:pStyle w:val="Heading3"/>
            </w:pPr>
            <w:sdt>
              <w:sdtPr>
                <w:id w:val="-394892997"/>
                <w:placeholder>
                  <w:docPart w:val="68EBDD26BF9F410DBE3BE825E77318F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References</w:t>
                </w:r>
              </w:sdtContent>
            </w:sdt>
          </w:p>
        </w:tc>
        <w:tc>
          <w:tcPr>
            <w:tcW w:w="283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4EE0685" w14:textId="77777777" w:rsidR="00AD6FA4" w:rsidRDefault="00AD6FA4" w:rsidP="00DF1CB4"/>
        </w:tc>
        <w:tc>
          <w:tcPr>
            <w:tcW w:w="3844" w:type="dxa"/>
            <w:gridSpan w:val="3"/>
            <w:vMerge/>
            <w:shd w:val="clear" w:color="auto" w:fill="CADEE5" w:themeFill="background2"/>
            <w:vAlign w:val="center"/>
          </w:tcPr>
          <w:p w14:paraId="1A7D1926" w14:textId="77777777" w:rsidR="00AD6FA4" w:rsidRDefault="00AD6FA4" w:rsidP="00DF1CB4"/>
        </w:tc>
      </w:tr>
      <w:tr w:rsidR="00AD6FA4" w14:paraId="31902537" w14:textId="77777777" w:rsidTr="004859E6">
        <w:trPr>
          <w:trHeight w:val="797"/>
        </w:trPr>
        <w:tc>
          <w:tcPr>
            <w:tcW w:w="6663" w:type="dxa"/>
            <w:gridSpan w:val="9"/>
            <w:tcBorders>
              <w:top w:val="single" w:sz="8" w:space="0" w:color="2C3B57" w:themeColor="text2"/>
            </w:tcBorders>
          </w:tcPr>
          <w:p w14:paraId="12BC1858" w14:textId="2EC594A5" w:rsidR="00AD6FA4" w:rsidRDefault="00E66246" w:rsidP="00DF1CB4">
            <w:pPr>
              <w:pStyle w:val="Text"/>
            </w:pPr>
            <w:r>
              <w:t xml:space="preserve">Una Flemming – UL School Placement Tutor – 0894775174 - </w:t>
            </w:r>
            <w:hyperlink r:id="rId10" w:history="1">
              <w:r w:rsidRPr="00A11192">
                <w:rPr>
                  <w:rStyle w:val="Hyperlink"/>
                </w:rPr>
                <w:t>Una.Fleming@ul.ie</w:t>
              </w:r>
            </w:hyperlink>
          </w:p>
          <w:p w14:paraId="5B23ED0B" w14:textId="77777777" w:rsidR="00E66246" w:rsidRDefault="00E66246" w:rsidP="00DF1CB4">
            <w:pPr>
              <w:pStyle w:val="Text"/>
            </w:pPr>
          </w:p>
          <w:p w14:paraId="7DF88537" w14:textId="755E13C2" w:rsidR="00E66246" w:rsidRPr="00560EA0" w:rsidRDefault="00E66246" w:rsidP="00DF1CB4">
            <w:pPr>
              <w:pStyle w:val="Text"/>
            </w:pPr>
            <w:r>
              <w:t xml:space="preserve">Mary McKeon – UL School Placement Tutor - </w:t>
            </w:r>
            <w:hyperlink r:id="rId11" w:history="1">
              <w:r w:rsidRPr="00A11192">
                <w:rPr>
                  <w:rStyle w:val="Hyperlink"/>
                </w:rPr>
                <w:t>Mary.J.Mckeon@ul.ie</w:t>
              </w:r>
            </w:hyperlink>
            <w:r>
              <w:t xml:space="preserve"> </w:t>
            </w:r>
          </w:p>
        </w:tc>
        <w:tc>
          <w:tcPr>
            <w:tcW w:w="283" w:type="dxa"/>
            <w:vMerge/>
            <w:tcBorders>
              <w:top w:val="single" w:sz="8" w:space="0" w:color="2C3B57" w:themeColor="text2"/>
            </w:tcBorders>
            <w:vAlign w:val="center"/>
          </w:tcPr>
          <w:p w14:paraId="421B9913" w14:textId="77777777" w:rsidR="00AD6FA4" w:rsidRDefault="00AD6FA4" w:rsidP="00DF1CB4"/>
        </w:tc>
        <w:tc>
          <w:tcPr>
            <w:tcW w:w="3844" w:type="dxa"/>
            <w:gridSpan w:val="3"/>
            <w:vMerge/>
            <w:shd w:val="clear" w:color="auto" w:fill="CADEE5" w:themeFill="background2"/>
            <w:vAlign w:val="center"/>
          </w:tcPr>
          <w:p w14:paraId="37CC3EC0" w14:textId="77777777" w:rsidR="00AD6FA4" w:rsidRDefault="00AD6FA4" w:rsidP="00DF1CB4"/>
        </w:tc>
      </w:tr>
      <w:tr w:rsidR="00AD6FA4" w14:paraId="030B79FC" w14:textId="77777777" w:rsidTr="005E09DE">
        <w:trPr>
          <w:trHeight w:val="482"/>
        </w:trPr>
        <w:tc>
          <w:tcPr>
            <w:tcW w:w="10790" w:type="dxa"/>
            <w:gridSpan w:val="13"/>
            <w:tcBorders>
              <w:bottom w:val="single" w:sz="36" w:space="0" w:color="CADEE5" w:themeColor="background2"/>
            </w:tcBorders>
          </w:tcPr>
          <w:p w14:paraId="01F0842E" w14:textId="77777777" w:rsidR="00AD6FA4" w:rsidRDefault="00AD6FA4" w:rsidP="00DF1CB4"/>
        </w:tc>
      </w:tr>
    </w:tbl>
    <w:p w14:paraId="6A535E89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208BF" w14:textId="77777777" w:rsidR="004859E6" w:rsidRDefault="004859E6" w:rsidP="00DF1CB4">
      <w:r>
        <w:separator/>
      </w:r>
    </w:p>
  </w:endnote>
  <w:endnote w:type="continuationSeparator" w:id="0">
    <w:p w14:paraId="2672B126" w14:textId="77777777" w:rsidR="004859E6" w:rsidRDefault="004859E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EA18F" w14:textId="77777777" w:rsidR="004859E6" w:rsidRDefault="004859E6" w:rsidP="00DF1CB4">
      <w:r>
        <w:separator/>
      </w:r>
    </w:p>
  </w:footnote>
  <w:footnote w:type="continuationSeparator" w:id="0">
    <w:p w14:paraId="6130B08F" w14:textId="77777777" w:rsidR="004859E6" w:rsidRDefault="004859E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46167">
    <w:abstractNumId w:val="0"/>
  </w:num>
  <w:num w:numId="2" w16cid:durableId="250086199">
    <w:abstractNumId w:val="1"/>
  </w:num>
  <w:num w:numId="3" w16cid:durableId="1906379699">
    <w:abstractNumId w:val="2"/>
  </w:num>
  <w:num w:numId="4" w16cid:durableId="199324534">
    <w:abstractNumId w:val="3"/>
  </w:num>
  <w:num w:numId="5" w16cid:durableId="377051921">
    <w:abstractNumId w:val="8"/>
  </w:num>
  <w:num w:numId="6" w16cid:durableId="1607034139">
    <w:abstractNumId w:val="4"/>
  </w:num>
  <w:num w:numId="7" w16cid:durableId="754979170">
    <w:abstractNumId w:val="5"/>
  </w:num>
  <w:num w:numId="8" w16cid:durableId="540674352">
    <w:abstractNumId w:val="6"/>
  </w:num>
  <w:num w:numId="9" w16cid:durableId="1160846773">
    <w:abstractNumId w:val="7"/>
  </w:num>
  <w:num w:numId="10" w16cid:durableId="852378821">
    <w:abstractNumId w:val="9"/>
  </w:num>
  <w:num w:numId="11" w16cid:durableId="1039933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E6"/>
    <w:rsid w:val="001559B4"/>
    <w:rsid w:val="002B73E2"/>
    <w:rsid w:val="002D3AB8"/>
    <w:rsid w:val="003C5F52"/>
    <w:rsid w:val="00413477"/>
    <w:rsid w:val="004859E6"/>
    <w:rsid w:val="004A586E"/>
    <w:rsid w:val="00560EA0"/>
    <w:rsid w:val="00597658"/>
    <w:rsid w:val="005E09DE"/>
    <w:rsid w:val="005F5561"/>
    <w:rsid w:val="00680892"/>
    <w:rsid w:val="006C60E6"/>
    <w:rsid w:val="00927BBE"/>
    <w:rsid w:val="009835F5"/>
    <w:rsid w:val="00A520FA"/>
    <w:rsid w:val="00A64726"/>
    <w:rsid w:val="00AB03FA"/>
    <w:rsid w:val="00AD0DDD"/>
    <w:rsid w:val="00AD6FA4"/>
    <w:rsid w:val="00D06709"/>
    <w:rsid w:val="00D74C88"/>
    <w:rsid w:val="00DF1CB4"/>
    <w:rsid w:val="00E14266"/>
    <w:rsid w:val="00E6624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EB970"/>
  <w15:chartTrackingRefBased/>
  <w15:docId w15:val="{8F8DF271-8DC6-43AD-A3C3-E74D91C3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E66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y.J.Mckeon@ul.ie" TargetMode="External"/><Relationship Id="rId5" Type="http://schemas.openxmlformats.org/officeDocument/2006/relationships/styles" Target="styles.xml"/><Relationship Id="rId10" Type="http://schemas.openxmlformats.org/officeDocument/2006/relationships/hyperlink" Target="mailto:Una.Fleming@ul.i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DF858F3CA74BFFA9B9E11CC5ECD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93EDC-5BAF-453D-B139-2C0CAF5DDB7A}"/>
      </w:docPartPr>
      <w:docPartBody>
        <w:p w:rsidR="005A7618" w:rsidRDefault="005A7618">
          <w:pPr>
            <w:pStyle w:val="5BDF858F3CA74BFFA9B9E11CC5ECDF06"/>
          </w:pPr>
          <w:r w:rsidRPr="00AD0DDD">
            <w:t>Education</w:t>
          </w:r>
        </w:p>
      </w:docPartBody>
    </w:docPart>
    <w:docPart>
      <w:docPartPr>
        <w:name w:val="5CE0E52DD87846B49B043296EB832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71726-C0C5-4AFD-947E-E314CB6A0849}"/>
      </w:docPartPr>
      <w:docPartBody>
        <w:p w:rsidR="005A7618" w:rsidRDefault="005A7618">
          <w:pPr>
            <w:pStyle w:val="5CE0E52DD87846B49B043296EB832826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9416E625A2AB42B0AF834863EAC4C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70911-6E35-491A-B1C7-BF9FE3122B5A}"/>
      </w:docPartPr>
      <w:docPartBody>
        <w:p w:rsidR="005A7618" w:rsidRDefault="005A7618">
          <w:pPr>
            <w:pStyle w:val="9416E625A2AB42B0AF834863EAC4C2D6"/>
          </w:pPr>
          <w:r w:rsidRPr="00AD0DDD">
            <w:t>AWARDS</w:t>
          </w:r>
        </w:p>
      </w:docPartBody>
    </w:docPart>
    <w:docPart>
      <w:docPartPr>
        <w:name w:val="68EBDD26BF9F410DBE3BE825E7731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01D97-3BE9-4087-B2DC-DA95CF729C48}"/>
      </w:docPartPr>
      <w:docPartBody>
        <w:p w:rsidR="005A7618" w:rsidRDefault="005A7618">
          <w:pPr>
            <w:pStyle w:val="68EBDD26BF9F410DBE3BE825E77318F0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2675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18"/>
    <w:rsid w:val="005A7618"/>
    <w:rsid w:val="0092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1844134624991A3967DD0FCBE9507">
    <w:name w:val="7C21844134624991A3967DD0FCBE9507"/>
  </w:style>
  <w:style w:type="paragraph" w:customStyle="1" w:styleId="0E910E1D7E6D402799EAAB5F9477C5FA">
    <w:name w:val="0E910E1D7E6D402799EAAB5F9477C5FA"/>
  </w:style>
  <w:style w:type="paragraph" w:customStyle="1" w:styleId="89C97FF6C6BC478496691E89D01BFFF5">
    <w:name w:val="89C97FF6C6BC478496691E89D01BFFF5"/>
  </w:style>
  <w:style w:type="paragraph" w:customStyle="1" w:styleId="9F1F585C851D4BB6B0CA17B99307D650">
    <w:name w:val="9F1F585C851D4BB6B0CA17B99307D650"/>
  </w:style>
  <w:style w:type="paragraph" w:customStyle="1" w:styleId="C321B38DB573424C84D42C9D0EE86144">
    <w:name w:val="C321B38DB573424C84D42C9D0EE86144"/>
  </w:style>
  <w:style w:type="paragraph" w:customStyle="1" w:styleId="2096EB2E53D84661A2E7FFD41E2FEE24">
    <w:name w:val="2096EB2E53D84661A2E7FFD41E2FEE24"/>
  </w:style>
  <w:style w:type="paragraph" w:customStyle="1" w:styleId="F429CAAA5FD94D68A665C52D4783E726">
    <w:name w:val="F429CAAA5FD94D68A665C52D4783E726"/>
  </w:style>
  <w:style w:type="paragraph" w:customStyle="1" w:styleId="5BDF858F3CA74BFFA9B9E11CC5ECDF06">
    <w:name w:val="5BDF858F3CA74BFFA9B9E11CC5ECDF06"/>
  </w:style>
  <w:style w:type="paragraph" w:customStyle="1" w:styleId="359938F706F84179A714EE09B153A19A">
    <w:name w:val="359938F706F84179A714EE09B153A19A"/>
  </w:style>
  <w:style w:type="paragraph" w:customStyle="1" w:styleId="E5ECDD82D3E84267A814D52A1DACD8BB">
    <w:name w:val="E5ECDD82D3E84267A814D52A1DACD8BB"/>
  </w:style>
  <w:style w:type="paragraph" w:customStyle="1" w:styleId="32A7F239B8414815B30F1DF844058C9D">
    <w:name w:val="32A7F239B8414815B30F1DF844058C9D"/>
  </w:style>
  <w:style w:type="paragraph" w:customStyle="1" w:styleId="173940673BE34B2C80755EB1BE61F2E7">
    <w:name w:val="173940673BE34B2C80755EB1BE61F2E7"/>
  </w:style>
  <w:style w:type="paragraph" w:customStyle="1" w:styleId="06FC4F4C1E104B639428A19832F02DF9">
    <w:name w:val="06FC4F4C1E104B639428A19832F02DF9"/>
  </w:style>
  <w:style w:type="paragraph" w:customStyle="1" w:styleId="5CE0E52DD87846B49B043296EB832826">
    <w:name w:val="5CE0E52DD87846B49B043296EB832826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ED90DFAC08974B94AC36D5925B4AD9B2">
    <w:name w:val="ED90DFAC08974B94AC36D5925B4AD9B2"/>
  </w:style>
  <w:style w:type="paragraph" w:customStyle="1" w:styleId="9416E625A2AB42B0AF834863EAC4C2D6">
    <w:name w:val="9416E625A2AB42B0AF834863EAC4C2D6"/>
  </w:style>
  <w:style w:type="paragraph" w:customStyle="1" w:styleId="0961F94506814BDAAF8086FA2FFC918E">
    <w:name w:val="0961F94506814BDAAF8086FA2FFC918E"/>
  </w:style>
  <w:style w:type="paragraph" w:customStyle="1" w:styleId="5997CC4853564770974C02120F96D440">
    <w:name w:val="5997CC4853564770974C02120F96D440"/>
  </w:style>
  <w:style w:type="paragraph" w:customStyle="1" w:styleId="24F5A9AF9B3C4012AB3CF87D922702EC">
    <w:name w:val="24F5A9AF9B3C4012AB3CF87D922702EC"/>
  </w:style>
  <w:style w:type="paragraph" w:customStyle="1" w:styleId="F3C88888D3F64090AB98758A0C012D95">
    <w:name w:val="F3C88888D3F64090AB98758A0C012D95"/>
  </w:style>
  <w:style w:type="paragraph" w:customStyle="1" w:styleId="2412BE1EC16245CDB1115972268BE997">
    <w:name w:val="2412BE1EC16245CDB1115972268BE997"/>
  </w:style>
  <w:style w:type="paragraph" w:customStyle="1" w:styleId="BD78ED361D2A41D087DDD0185C521AF2">
    <w:name w:val="BD78ED361D2A41D087DDD0185C521AF2"/>
  </w:style>
  <w:style w:type="paragraph" w:customStyle="1" w:styleId="007F1CC190FF4E0A9A56CE9243E33820">
    <w:name w:val="007F1CC190FF4E0A9A56CE9243E33820"/>
  </w:style>
  <w:style w:type="paragraph" w:customStyle="1" w:styleId="E355D7BCCFE145F985B9DE00B0605DC5">
    <w:name w:val="E355D7BCCFE145F985B9DE00B0605DC5"/>
  </w:style>
  <w:style w:type="paragraph" w:customStyle="1" w:styleId="73B1592FC6164DE6B71E2864C0914FB9">
    <w:name w:val="73B1592FC6164DE6B71E2864C0914FB9"/>
  </w:style>
  <w:style w:type="paragraph" w:customStyle="1" w:styleId="F86C68314E6A4D03A60F6FE907EC0F16">
    <w:name w:val="F86C68314E6A4D03A60F6FE907EC0F16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 w:val="22"/>
      <w:lang w:val="en-US" w:eastAsia="en-US"/>
      <w14:ligatures w14:val="none"/>
    </w:rPr>
  </w:style>
  <w:style w:type="paragraph" w:customStyle="1" w:styleId="3CA9EA3711274EC0AA3C92377CBD3452">
    <w:name w:val="3CA9EA3711274EC0AA3C92377CBD3452"/>
  </w:style>
  <w:style w:type="paragraph" w:customStyle="1" w:styleId="68EBDD26BF9F410DBE3BE825E77318F0">
    <w:name w:val="68EBDD26BF9F410DBE3BE825E77318F0"/>
  </w:style>
  <w:style w:type="paragraph" w:customStyle="1" w:styleId="4F0045E620F0477D947E4819894DF768">
    <w:name w:val="4F0045E620F0477D947E4819894DF768"/>
  </w:style>
  <w:style w:type="paragraph" w:customStyle="1" w:styleId="BC9F786EA2814C4D96849AAC85710B59">
    <w:name w:val="BC9F786EA2814C4D96849AAC85710B59"/>
    <w:rsid w:val="005A7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42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pattinson</dc:creator>
  <cp:keywords/>
  <dc:description/>
  <cp:lastModifiedBy>megan pattinson</cp:lastModifiedBy>
  <cp:revision>1</cp:revision>
  <dcterms:created xsi:type="dcterms:W3CDTF">2024-11-21T09:52:00Z</dcterms:created>
  <dcterms:modified xsi:type="dcterms:W3CDTF">2024-11-21T10:34:00Z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